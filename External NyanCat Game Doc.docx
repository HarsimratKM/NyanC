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9624C" w:rsidP="00056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8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56AD6" w:rsidP="00056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Nyan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Cat – Saving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Nyan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</w:t>
                    </w:r>
                    <w:r w:rsidR="00427E5D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Balloon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056AD6" w:rsidP="00056AD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 xml:space="preserve">Mini Side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Scroller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 xml:space="preserve"> Games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056AD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6.0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732F22">
                  <w:t>2013 by 8-BITS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732F22" w:rsidP="00732F22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Excelia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Dewi</w:t>
                    </w:r>
                    <w:proofErr w:type="spellEnd"/>
                    <w:r w:rsidR="0058640F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&amp; Harsimrat Kaur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DDE2CC" wp14:editId="68529C33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056AD6" w:rsidP="003E1D56">
                                <w:pPr>
                                  <w:jc w:val="center"/>
                                </w:pPr>
                                <w:r w:rsidRPr="00056AD6"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55E416BC" wp14:editId="2A491BD1">
                                      <wp:extent cx="932815" cy="1007110"/>
                                      <wp:effectExtent l="0" t="0" r="635" b="254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32815" cy="10071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DDE2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056AD6" w:rsidP="003E1D56">
                          <w:pPr>
                            <w:jc w:val="center"/>
                          </w:pPr>
                          <w:r w:rsidRPr="00056AD6"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55E416BC" wp14:editId="2A491BD1">
                                <wp:extent cx="932815" cy="1007110"/>
                                <wp:effectExtent l="0" t="0" r="635" b="254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2815" cy="10071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58640F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August 5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732F22">
                  <w:rPr>
                    <w:sz w:val="24"/>
                    <w:szCs w:val="24"/>
                  </w:rPr>
                  <w:t>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D45766" w:rsidRDefault="00D45766" w:rsidP="009A4D42">
      <w:pPr>
        <w:jc w:val="center"/>
        <w:rPr>
          <w:b/>
          <w:sz w:val="24"/>
          <w:szCs w:val="24"/>
          <w:u w:val="single"/>
        </w:rPr>
      </w:pPr>
    </w:p>
    <w:p w:rsidR="00D45766" w:rsidRPr="00D45766" w:rsidRDefault="00D45766" w:rsidP="00D45766">
      <w:pPr>
        <w:pStyle w:val="ListParagraph"/>
        <w:numPr>
          <w:ilvl w:val="0"/>
          <w:numId w:val="2"/>
        </w:numPr>
        <w:ind w:left="8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Game Overview</w:t>
      </w:r>
    </w:p>
    <w:p w:rsidR="00D45766" w:rsidRPr="00D45766" w:rsidRDefault="00D45766" w:rsidP="00D45766">
      <w:pPr>
        <w:pStyle w:val="ListParagraph"/>
        <w:numPr>
          <w:ilvl w:val="0"/>
          <w:numId w:val="2"/>
        </w:numPr>
        <w:ind w:left="8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Game Play Mechanics</w:t>
      </w:r>
    </w:p>
    <w:p w:rsidR="00D45766" w:rsidRPr="00D45766" w:rsidRDefault="00D45766" w:rsidP="00D45766">
      <w:pPr>
        <w:pStyle w:val="ListParagraph"/>
        <w:numPr>
          <w:ilvl w:val="0"/>
          <w:numId w:val="2"/>
        </w:numPr>
        <w:ind w:left="8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Controls</w:t>
      </w:r>
    </w:p>
    <w:p w:rsidR="00D45766" w:rsidRPr="00D45766" w:rsidRDefault="00D45766" w:rsidP="00D45766">
      <w:pPr>
        <w:pStyle w:val="ListParagraph"/>
        <w:numPr>
          <w:ilvl w:val="0"/>
          <w:numId w:val="2"/>
        </w:numPr>
        <w:ind w:left="8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Interface Sketch</w:t>
      </w:r>
    </w:p>
    <w:p w:rsidR="00D45766" w:rsidRPr="00D45766" w:rsidRDefault="00D45766" w:rsidP="00D45766">
      <w:pPr>
        <w:pStyle w:val="ListParagraph"/>
        <w:numPr>
          <w:ilvl w:val="0"/>
          <w:numId w:val="2"/>
        </w:numPr>
        <w:ind w:left="8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Characters</w:t>
      </w:r>
    </w:p>
    <w:p w:rsidR="00D45766" w:rsidRPr="00D45766" w:rsidRDefault="00D45766" w:rsidP="00D45766">
      <w:pPr>
        <w:pStyle w:val="ListParagraph"/>
        <w:numPr>
          <w:ilvl w:val="0"/>
          <w:numId w:val="2"/>
        </w:numPr>
        <w:ind w:left="8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Non-Player Characters</w:t>
      </w:r>
    </w:p>
    <w:p w:rsidR="00D45766" w:rsidRPr="00D45766" w:rsidRDefault="00D45766" w:rsidP="00D45766">
      <w:pPr>
        <w:pStyle w:val="ListParagraph"/>
        <w:numPr>
          <w:ilvl w:val="0"/>
          <w:numId w:val="2"/>
        </w:numPr>
        <w:ind w:left="8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Enemies</w:t>
      </w:r>
    </w:p>
    <w:p w:rsidR="00D45766" w:rsidRPr="00D45766" w:rsidRDefault="00D45766" w:rsidP="00D45766">
      <w:pPr>
        <w:pStyle w:val="ListParagraph"/>
        <w:numPr>
          <w:ilvl w:val="0"/>
          <w:numId w:val="2"/>
        </w:numPr>
        <w:ind w:left="8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Scoring</w:t>
      </w:r>
    </w:p>
    <w:p w:rsidR="00D45766" w:rsidRPr="00D45766" w:rsidRDefault="00D45766" w:rsidP="00D45766">
      <w:pPr>
        <w:pStyle w:val="ListParagraph"/>
        <w:numPr>
          <w:ilvl w:val="0"/>
          <w:numId w:val="2"/>
        </w:numPr>
        <w:ind w:left="8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Sound Index</w:t>
      </w:r>
    </w:p>
    <w:p w:rsidR="009A4D42" w:rsidRPr="00D45766" w:rsidRDefault="00D45766" w:rsidP="00D45766">
      <w:pPr>
        <w:pStyle w:val="ListParagraph"/>
        <w:numPr>
          <w:ilvl w:val="0"/>
          <w:numId w:val="2"/>
        </w:numPr>
        <w:ind w:left="81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Art / Multimedia Index</w:t>
      </w:r>
      <w:r w:rsidR="009A4D42" w:rsidRPr="00D45766"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166EF6" w:rsidRDefault="00383603" w:rsidP="00D24D7D">
      <w:pPr>
        <w:ind w:left="2160" w:hanging="2160"/>
        <w:rPr>
          <w:sz w:val="24"/>
          <w:szCs w:val="24"/>
        </w:rPr>
      </w:pPr>
      <w:r>
        <w:rPr>
          <w:i/>
          <w:sz w:val="24"/>
          <w:szCs w:val="24"/>
        </w:rPr>
        <w:t>27 July</w:t>
      </w:r>
      <w:r w:rsidR="00F954D8" w:rsidRPr="006414AD">
        <w:rPr>
          <w:i/>
          <w:sz w:val="24"/>
          <w:szCs w:val="24"/>
        </w:rPr>
        <w:t xml:space="preserve"> 2013</w:t>
      </w:r>
      <w:r w:rsidR="00F954D8">
        <w:rPr>
          <w:sz w:val="24"/>
          <w:szCs w:val="24"/>
        </w:rPr>
        <w:tab/>
      </w:r>
      <w:r w:rsidR="00F954D8" w:rsidRPr="006414AD">
        <w:rPr>
          <w:b/>
          <w:sz w:val="24"/>
          <w:szCs w:val="24"/>
        </w:rPr>
        <w:t>Version 1</w:t>
      </w:r>
      <w:r w:rsidR="00166EF6" w:rsidRPr="006414AD">
        <w:rPr>
          <w:b/>
          <w:sz w:val="24"/>
          <w:szCs w:val="24"/>
        </w:rPr>
        <w:t>.0</w:t>
      </w:r>
      <w:r w:rsidR="00166EF6">
        <w:rPr>
          <w:sz w:val="24"/>
          <w:szCs w:val="24"/>
        </w:rPr>
        <w:t xml:space="preserve">, </w:t>
      </w:r>
      <w:r w:rsidR="00F954D8" w:rsidRPr="00F954D8">
        <w:rPr>
          <w:sz w:val="24"/>
          <w:szCs w:val="24"/>
        </w:rPr>
        <w:t xml:space="preserve">show </w:t>
      </w:r>
      <w:proofErr w:type="spellStart"/>
      <w:r w:rsidR="00F954D8" w:rsidRPr="00F954D8">
        <w:rPr>
          <w:sz w:val="24"/>
          <w:szCs w:val="24"/>
        </w:rPr>
        <w:t>nyan</w:t>
      </w:r>
      <w:proofErr w:type="spellEnd"/>
      <w:r w:rsidR="00F954D8" w:rsidRPr="00F954D8">
        <w:rPr>
          <w:sz w:val="24"/>
          <w:szCs w:val="24"/>
        </w:rPr>
        <w:t xml:space="preserve"> cat sprite that can move up and down ac</w:t>
      </w:r>
      <w:r w:rsidR="00F954D8">
        <w:rPr>
          <w:sz w:val="24"/>
          <w:szCs w:val="24"/>
        </w:rPr>
        <w:t xml:space="preserve">cording to the mouse </w:t>
      </w:r>
      <w:r w:rsidR="00D24D7D">
        <w:rPr>
          <w:sz w:val="24"/>
          <w:szCs w:val="24"/>
        </w:rPr>
        <w:t>movement</w:t>
      </w:r>
      <w:r w:rsidR="00F954D8">
        <w:rPr>
          <w:sz w:val="24"/>
          <w:szCs w:val="24"/>
        </w:rPr>
        <w:t>. T</w:t>
      </w:r>
      <w:r w:rsidR="00F954D8" w:rsidRPr="00F954D8">
        <w:rPr>
          <w:sz w:val="24"/>
          <w:szCs w:val="24"/>
        </w:rPr>
        <w:t xml:space="preserve">he limit of the </w:t>
      </w:r>
      <w:proofErr w:type="spellStart"/>
      <w:r w:rsidR="00F954D8" w:rsidRPr="00F954D8">
        <w:rPr>
          <w:sz w:val="24"/>
          <w:szCs w:val="24"/>
        </w:rPr>
        <w:t>nyan</w:t>
      </w:r>
      <w:proofErr w:type="spellEnd"/>
      <w:r w:rsidR="00F954D8" w:rsidRPr="00F954D8">
        <w:rPr>
          <w:sz w:val="24"/>
          <w:szCs w:val="24"/>
        </w:rPr>
        <w:t xml:space="preserve"> cat motion is ba</w:t>
      </w:r>
      <w:r w:rsidR="00F954D8">
        <w:rPr>
          <w:sz w:val="24"/>
          <w:szCs w:val="24"/>
        </w:rPr>
        <w:t>sed on the height screen of the game. The background is set to 600px as width and 280px as height</w:t>
      </w:r>
      <w:r>
        <w:rPr>
          <w:sz w:val="24"/>
          <w:szCs w:val="24"/>
        </w:rPr>
        <w:t xml:space="preserve">. There is one basic difficulty level where the Cat has to collect the Balloon Cats and avoid </w:t>
      </w:r>
      <w:proofErr w:type="spellStart"/>
      <w:r>
        <w:rPr>
          <w:sz w:val="24"/>
          <w:szCs w:val="24"/>
        </w:rPr>
        <w:t>Tac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>.</w:t>
      </w:r>
    </w:p>
    <w:p w:rsidR="00D24D7D" w:rsidRDefault="00D24D7D" w:rsidP="00D24D7D">
      <w:pPr>
        <w:ind w:left="2160" w:hanging="2160"/>
        <w:rPr>
          <w:sz w:val="24"/>
          <w:szCs w:val="24"/>
        </w:rPr>
      </w:pPr>
    </w:p>
    <w:p w:rsidR="00D24D7D" w:rsidRDefault="00383603" w:rsidP="00D24D7D">
      <w:pPr>
        <w:ind w:left="2160" w:hanging="2160"/>
        <w:rPr>
          <w:sz w:val="24"/>
          <w:szCs w:val="24"/>
        </w:rPr>
      </w:pPr>
      <w:r>
        <w:rPr>
          <w:i/>
          <w:sz w:val="24"/>
          <w:szCs w:val="24"/>
        </w:rPr>
        <w:t>30th</w:t>
      </w:r>
      <w:r w:rsidR="00D24D7D" w:rsidRPr="006414AD">
        <w:rPr>
          <w:i/>
          <w:sz w:val="24"/>
          <w:szCs w:val="24"/>
        </w:rPr>
        <w:t xml:space="preserve"> July</w:t>
      </w:r>
      <w:r w:rsidR="00166EF6" w:rsidRPr="006414AD">
        <w:rPr>
          <w:i/>
          <w:sz w:val="24"/>
          <w:szCs w:val="24"/>
        </w:rPr>
        <w:t xml:space="preserve"> 2013</w:t>
      </w:r>
      <w:r w:rsidR="00166EF6">
        <w:rPr>
          <w:sz w:val="24"/>
          <w:szCs w:val="24"/>
        </w:rPr>
        <w:tab/>
      </w:r>
      <w:r w:rsidR="00166EF6" w:rsidRPr="006414AD">
        <w:rPr>
          <w:b/>
          <w:sz w:val="24"/>
          <w:szCs w:val="24"/>
        </w:rPr>
        <w:t xml:space="preserve">Version </w:t>
      </w:r>
      <w:r w:rsidR="00D24D7D" w:rsidRPr="006414AD">
        <w:rPr>
          <w:b/>
          <w:sz w:val="24"/>
          <w:szCs w:val="24"/>
        </w:rPr>
        <w:t>2</w:t>
      </w:r>
      <w:r w:rsidR="00166EF6" w:rsidRPr="006414AD">
        <w:rPr>
          <w:b/>
          <w:sz w:val="24"/>
          <w:szCs w:val="24"/>
        </w:rPr>
        <w:t>.0</w:t>
      </w:r>
      <w:r w:rsidR="00166EF6">
        <w:rPr>
          <w:sz w:val="24"/>
          <w:szCs w:val="24"/>
        </w:rPr>
        <w:t xml:space="preserve">, </w:t>
      </w:r>
      <w:r>
        <w:rPr>
          <w:sz w:val="24"/>
          <w:szCs w:val="24"/>
        </w:rPr>
        <w:t>Medium level of difficulty added. The user is prompted at the start screen to select their difficulty level by pressing 1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or 3 key. For the Medium difficulty, Bonus hearts have been added that grant 1 Life point when collided. There’s two types of enemies now, small asteroids and large steroids. Both taking away 1 life point upon collision.</w:t>
      </w:r>
    </w:p>
    <w:p w:rsidR="00383603" w:rsidRDefault="00383603" w:rsidP="00D24D7D">
      <w:pPr>
        <w:ind w:left="2160" w:hanging="2160"/>
        <w:rPr>
          <w:i/>
          <w:sz w:val="24"/>
          <w:szCs w:val="24"/>
        </w:rPr>
      </w:pPr>
    </w:p>
    <w:p w:rsidR="00166EF6" w:rsidRDefault="00383603" w:rsidP="00D24D7D">
      <w:pPr>
        <w:ind w:left="2160" w:hanging="2160"/>
        <w:rPr>
          <w:sz w:val="24"/>
          <w:szCs w:val="24"/>
        </w:rPr>
      </w:pPr>
      <w:r>
        <w:rPr>
          <w:i/>
          <w:sz w:val="24"/>
          <w:szCs w:val="24"/>
        </w:rPr>
        <w:t>3</w:t>
      </w:r>
      <w:r w:rsidRPr="00383603">
        <w:rPr>
          <w:i/>
          <w:sz w:val="24"/>
          <w:szCs w:val="24"/>
          <w:vertAlign w:val="superscript"/>
        </w:rPr>
        <w:t>rd</w:t>
      </w:r>
      <w:r>
        <w:rPr>
          <w:i/>
          <w:sz w:val="24"/>
          <w:szCs w:val="24"/>
        </w:rPr>
        <w:t xml:space="preserve"> August</w:t>
      </w:r>
      <w:r w:rsidR="00D24D7D" w:rsidRPr="006414AD">
        <w:rPr>
          <w:i/>
          <w:sz w:val="24"/>
          <w:szCs w:val="24"/>
        </w:rPr>
        <w:t xml:space="preserve"> 2013</w:t>
      </w:r>
      <w:r w:rsidR="00D24D7D">
        <w:rPr>
          <w:sz w:val="24"/>
          <w:szCs w:val="24"/>
        </w:rPr>
        <w:tab/>
      </w:r>
      <w:r w:rsidR="00D24D7D" w:rsidRPr="006414AD">
        <w:rPr>
          <w:b/>
          <w:sz w:val="24"/>
          <w:szCs w:val="24"/>
        </w:rPr>
        <w:t>Version 3.0</w:t>
      </w:r>
      <w:r w:rsidR="00166EF6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Hard</w:t>
      </w:r>
      <w:proofErr w:type="gramEnd"/>
      <w:r>
        <w:rPr>
          <w:sz w:val="24"/>
          <w:szCs w:val="24"/>
        </w:rPr>
        <w:t xml:space="preserve"> level of difficulty added. There’s now 3 enemies coming towards you; The </w:t>
      </w:r>
      <w:proofErr w:type="spellStart"/>
      <w:proofErr w:type="gramStart"/>
      <w:r>
        <w:rPr>
          <w:sz w:val="24"/>
          <w:szCs w:val="24"/>
        </w:rPr>
        <w:t>Tac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>, Small and Large asteroids. Two point collecting sprites have been added, Balloon Cats and Burgers. Balloon cats award 100 points and Burgers award 50.</w:t>
      </w:r>
    </w:p>
    <w:p w:rsidR="00166EF6" w:rsidRDefault="00166EF6" w:rsidP="00166EF6">
      <w:pPr>
        <w:rPr>
          <w:sz w:val="24"/>
          <w:szCs w:val="24"/>
        </w:rPr>
      </w:pPr>
    </w:p>
    <w:p w:rsidR="00B64540" w:rsidRDefault="00383603" w:rsidP="004363D1">
      <w:pPr>
        <w:ind w:left="2160" w:hanging="2160"/>
        <w:rPr>
          <w:sz w:val="24"/>
          <w:szCs w:val="24"/>
        </w:rPr>
      </w:pPr>
      <w:r>
        <w:rPr>
          <w:i/>
          <w:sz w:val="24"/>
          <w:szCs w:val="24"/>
        </w:rPr>
        <w:t>5</w:t>
      </w:r>
      <w:r w:rsidRPr="00383603"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August</w:t>
      </w:r>
      <w:r w:rsidR="00166EF6" w:rsidRPr="006414AD">
        <w:rPr>
          <w:i/>
          <w:sz w:val="24"/>
          <w:szCs w:val="24"/>
        </w:rPr>
        <w:t xml:space="preserve"> 2013</w:t>
      </w:r>
      <w:r w:rsidR="00166EF6">
        <w:rPr>
          <w:sz w:val="24"/>
          <w:szCs w:val="24"/>
        </w:rPr>
        <w:tab/>
      </w:r>
      <w:r w:rsidR="00FC06D8" w:rsidRPr="006414AD">
        <w:rPr>
          <w:b/>
          <w:sz w:val="24"/>
          <w:szCs w:val="24"/>
        </w:rPr>
        <w:t>Version 4</w:t>
      </w:r>
      <w:r w:rsidR="00166EF6" w:rsidRPr="006414AD">
        <w:rPr>
          <w:b/>
          <w:sz w:val="24"/>
          <w:szCs w:val="24"/>
        </w:rPr>
        <w:t>.0</w:t>
      </w:r>
      <w:r w:rsidR="004363D1">
        <w:rPr>
          <w:sz w:val="24"/>
          <w:szCs w:val="24"/>
        </w:rPr>
        <w:t xml:space="preserve">, </w:t>
      </w:r>
      <w:r>
        <w:rPr>
          <w:sz w:val="24"/>
          <w:szCs w:val="24"/>
        </w:rPr>
        <w:t>All Glitches resolved and game has been made more streamlined.</w:t>
      </w:r>
      <w:r w:rsidR="004363D1" w:rsidRPr="004363D1">
        <w:rPr>
          <w:sz w:val="24"/>
          <w:szCs w:val="24"/>
        </w:rPr>
        <w:t xml:space="preserve"> </w:t>
      </w:r>
    </w:p>
    <w:p w:rsidR="00B64540" w:rsidRDefault="00B64540" w:rsidP="00B64540">
      <w:pPr>
        <w:rPr>
          <w:sz w:val="24"/>
          <w:szCs w:val="24"/>
        </w:rPr>
      </w:pPr>
    </w:p>
    <w:p w:rsidR="00686D09" w:rsidRDefault="0058640F" w:rsidP="00B9624C">
      <w:pPr>
        <w:ind w:left="2160" w:hanging="2160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9A4D42"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1C766E" w:rsidRDefault="00543AEB" w:rsidP="009E06B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– Saving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</w:t>
      </w:r>
      <w:r w:rsidR="00CE08FA">
        <w:rPr>
          <w:sz w:val="24"/>
          <w:szCs w:val="24"/>
        </w:rPr>
        <w:t>balloon</w:t>
      </w:r>
      <w:r>
        <w:rPr>
          <w:sz w:val="24"/>
          <w:szCs w:val="24"/>
        </w:rPr>
        <w:t xml:space="preserve"> is a mini side </w:t>
      </w:r>
      <w:proofErr w:type="spellStart"/>
      <w:r>
        <w:rPr>
          <w:sz w:val="24"/>
          <w:szCs w:val="24"/>
        </w:rPr>
        <w:t>scroll</w:t>
      </w:r>
      <w:r w:rsidR="00A70264">
        <w:rPr>
          <w:sz w:val="24"/>
          <w:szCs w:val="24"/>
        </w:rPr>
        <w:t>er</w:t>
      </w:r>
      <w:proofErr w:type="spellEnd"/>
      <w:r w:rsidR="00A702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game. The game has two state screens, the introduction screens that include the end screen and the actual game screen. The user act as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and has the ability to move the avatar up and down with mouse movement. The situation of the game is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is flying in outer space and has one single goal to collect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</w:t>
      </w:r>
      <w:r w:rsidR="00CE08FA">
        <w:rPr>
          <w:sz w:val="24"/>
          <w:szCs w:val="24"/>
        </w:rPr>
        <w:t>balloon</w:t>
      </w:r>
      <w:r>
        <w:rPr>
          <w:sz w:val="24"/>
          <w:szCs w:val="24"/>
        </w:rPr>
        <w:t xml:space="preserve">. In order to stay alive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has avoid </w:t>
      </w:r>
      <w:proofErr w:type="spellStart"/>
      <w:r>
        <w:rPr>
          <w:sz w:val="24"/>
          <w:szCs w:val="24"/>
        </w:rPr>
        <w:t>Tac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biggest enemy)</w:t>
      </w:r>
      <w:r w:rsidR="00A70264">
        <w:rPr>
          <w:sz w:val="24"/>
          <w:szCs w:val="24"/>
        </w:rPr>
        <w:t>, and Asteroids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has 5 lives that will decrease one </w:t>
      </w:r>
      <w:r w:rsidR="00A96FDC">
        <w:rPr>
          <w:sz w:val="24"/>
          <w:szCs w:val="24"/>
        </w:rPr>
        <w:t>every time</w:t>
      </w:r>
      <w:r w:rsidR="00A70264">
        <w:rPr>
          <w:sz w:val="24"/>
          <w:szCs w:val="24"/>
        </w:rPr>
        <w:t xml:space="preserve"> he hits any of the enemies</w:t>
      </w:r>
      <w:r>
        <w:rPr>
          <w:sz w:val="24"/>
          <w:szCs w:val="24"/>
        </w:rPr>
        <w:t xml:space="preserve">. Also,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will gain score one hundred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he flying toward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</w:t>
      </w:r>
      <w:r w:rsidR="00CE08FA">
        <w:rPr>
          <w:sz w:val="24"/>
          <w:szCs w:val="24"/>
        </w:rPr>
        <w:t>balloon</w:t>
      </w:r>
      <w:r>
        <w:rPr>
          <w:sz w:val="24"/>
          <w:szCs w:val="24"/>
        </w:rPr>
        <w:t xml:space="preserve"> he save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</w:t>
      </w:r>
      <w:r w:rsidR="00CE08FA">
        <w:rPr>
          <w:sz w:val="24"/>
          <w:szCs w:val="24"/>
        </w:rPr>
        <w:t>balloon</w:t>
      </w:r>
      <w:r>
        <w:rPr>
          <w:sz w:val="24"/>
          <w:szCs w:val="24"/>
        </w:rPr>
        <w:t xml:space="preserve"> lives by sends him to earth immediately by the magic power of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Cat. </w:t>
      </w:r>
    </w:p>
    <w:p w:rsidR="00A70264" w:rsidRPr="001C766E" w:rsidRDefault="00A70264" w:rsidP="009E06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Game has 3 difficulty levels and the game progresses with more enemies and more bonuses with every difficulty level.</w:t>
      </w:r>
    </w:p>
    <w:p w:rsidR="001C766E" w:rsidRPr="001C766E" w:rsidRDefault="001C766E" w:rsidP="001C766E">
      <w:pPr>
        <w:pStyle w:val="ListParagraph"/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9E06B5" w:rsidRPr="009E06B5" w:rsidRDefault="009E06B5" w:rsidP="009E06B5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3593991"/>
            <wp:effectExtent l="0" t="0" r="0" b="6985"/>
            <wp:docPr id="8" name="Picture 8" descr="C:\Users\Excel\Desktop\NyanCat Game 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cel\Desktop\NyanCat Game Sket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92" w:rsidRPr="00B84192" w:rsidRDefault="00B84192" w:rsidP="00686D0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Index Explanation:</w:t>
      </w:r>
    </w:p>
    <w:p w:rsidR="00686D09" w:rsidRDefault="00B84192" w:rsidP="00B8419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Nyan</w:t>
      </w:r>
      <w:proofErr w:type="spellEnd"/>
      <w:r>
        <w:rPr>
          <w:b/>
          <w:sz w:val="24"/>
          <w:szCs w:val="24"/>
        </w:rPr>
        <w:t xml:space="preserve"> Cat</w:t>
      </w:r>
    </w:p>
    <w:p w:rsidR="00C903D7" w:rsidRPr="00C903D7" w:rsidRDefault="00C903D7" w:rsidP="00C903D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Mouse controls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to move up and down. Plane stay constant in x but scrolling background and elements give illusion that the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moving forward. </w:t>
      </w:r>
    </w:p>
    <w:p w:rsidR="00B84192" w:rsidRDefault="00B84192" w:rsidP="00B8419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Nyan</w:t>
      </w:r>
      <w:proofErr w:type="spellEnd"/>
      <w:r>
        <w:rPr>
          <w:b/>
          <w:sz w:val="24"/>
          <w:szCs w:val="24"/>
        </w:rPr>
        <w:t xml:space="preserve"> Bal</w:t>
      </w:r>
      <w:r w:rsidR="00224CD9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oon</w:t>
      </w:r>
      <w:r w:rsidR="00A70264">
        <w:rPr>
          <w:b/>
          <w:sz w:val="24"/>
          <w:szCs w:val="24"/>
        </w:rPr>
        <w:t>/Burgers</w:t>
      </w:r>
    </w:p>
    <w:p w:rsidR="00F121E4" w:rsidRPr="00F121E4" w:rsidRDefault="00F121E4" w:rsidP="00F121E4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Nyan</w:t>
      </w:r>
      <w:proofErr w:type="spellEnd"/>
      <w:r>
        <w:rPr>
          <w:sz w:val="24"/>
          <w:szCs w:val="24"/>
        </w:rPr>
        <w:t xml:space="preserve"> </w:t>
      </w:r>
      <w:r w:rsidR="00F4383B">
        <w:rPr>
          <w:sz w:val="24"/>
          <w:szCs w:val="24"/>
        </w:rPr>
        <w:t>balloon</w:t>
      </w:r>
      <w:r>
        <w:rPr>
          <w:sz w:val="24"/>
          <w:szCs w:val="24"/>
        </w:rPr>
        <w:t xml:space="preserve"> always moves straight from left to right</w:t>
      </w:r>
      <w:r w:rsidR="00472943">
        <w:rPr>
          <w:sz w:val="24"/>
          <w:szCs w:val="24"/>
        </w:rPr>
        <w:t xml:space="preserve"> screen</w:t>
      </w:r>
      <w:r>
        <w:rPr>
          <w:sz w:val="24"/>
          <w:szCs w:val="24"/>
        </w:rPr>
        <w:t xml:space="preserve"> at constant speed. When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</w:t>
      </w:r>
      <w:r w:rsidR="00CE08FA">
        <w:rPr>
          <w:sz w:val="24"/>
          <w:szCs w:val="24"/>
        </w:rPr>
        <w:t>balloon</w:t>
      </w:r>
      <w:r>
        <w:rPr>
          <w:sz w:val="24"/>
          <w:szCs w:val="24"/>
        </w:rPr>
        <w:t xml:space="preserve"> hits the left side of the screen it regenerated at random position at top of screen. Player flies over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</w:t>
      </w:r>
      <w:r w:rsidR="00CE08FA">
        <w:rPr>
          <w:sz w:val="24"/>
          <w:szCs w:val="24"/>
        </w:rPr>
        <w:t>balloon</w:t>
      </w:r>
      <w:r>
        <w:rPr>
          <w:sz w:val="24"/>
          <w:szCs w:val="24"/>
        </w:rPr>
        <w:t xml:space="preserve"> to gain points.</w:t>
      </w:r>
    </w:p>
    <w:p w:rsidR="00B84192" w:rsidRDefault="00B84192" w:rsidP="00B8419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Nyan</w:t>
      </w:r>
      <w:proofErr w:type="spellEnd"/>
      <w:r>
        <w:rPr>
          <w:b/>
          <w:sz w:val="24"/>
          <w:szCs w:val="24"/>
        </w:rPr>
        <w:t xml:space="preserve"> Movement</w:t>
      </w:r>
    </w:p>
    <w:p w:rsidR="009E06B5" w:rsidRPr="009E06B5" w:rsidRDefault="00472943" w:rsidP="009E06B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Each time </w:t>
      </w:r>
      <w:proofErr w:type="spellStart"/>
      <w:proofErr w:type="gramStart"/>
      <w:r>
        <w:rPr>
          <w:sz w:val="24"/>
          <w:szCs w:val="24"/>
        </w:rPr>
        <w:t>tac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enters the screen it has random y, random drift from down to up and random speed that moves from right to left screen. When </w:t>
      </w:r>
      <w:proofErr w:type="spellStart"/>
      <w:r>
        <w:rPr>
          <w:sz w:val="24"/>
          <w:szCs w:val="24"/>
        </w:rPr>
        <w:t>Tac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moves off the le</w:t>
      </w:r>
      <w:r w:rsidR="00A70264">
        <w:rPr>
          <w:sz w:val="24"/>
          <w:szCs w:val="24"/>
        </w:rPr>
        <w:t>ft of the screen, a new Enemy is</w:t>
      </w:r>
      <w:r>
        <w:rPr>
          <w:sz w:val="24"/>
          <w:szCs w:val="24"/>
        </w:rPr>
        <w:t xml:space="preserve"> randomly generated from the right of the screen.</w:t>
      </w:r>
    </w:p>
    <w:p w:rsidR="00B84192" w:rsidRDefault="00A70264" w:rsidP="00B8419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Enemies colliding with </w:t>
      </w:r>
      <w:proofErr w:type="spellStart"/>
      <w:r>
        <w:rPr>
          <w:b/>
          <w:sz w:val="24"/>
          <w:szCs w:val="24"/>
        </w:rPr>
        <w:t>NyanCat</w:t>
      </w:r>
      <w:proofErr w:type="spellEnd"/>
    </w:p>
    <w:p w:rsidR="00F3078D" w:rsidRDefault="00F3078D" w:rsidP="00F3078D">
      <w:pPr>
        <w:pStyle w:val="ListParagraph"/>
        <w:ind w:left="1440"/>
        <w:rPr>
          <w:sz w:val="24"/>
          <w:szCs w:val="24"/>
        </w:rPr>
      </w:pPr>
      <w:r w:rsidRPr="0062018B">
        <w:rPr>
          <w:sz w:val="24"/>
          <w:szCs w:val="24"/>
        </w:rPr>
        <w:t xml:space="preserve">When </w:t>
      </w:r>
      <w:r w:rsidR="00A70264">
        <w:rPr>
          <w:sz w:val="24"/>
          <w:szCs w:val="24"/>
        </w:rPr>
        <w:t>enemies</w:t>
      </w:r>
      <w:r w:rsidRPr="0062018B">
        <w:rPr>
          <w:sz w:val="24"/>
          <w:szCs w:val="24"/>
        </w:rPr>
        <w:t xml:space="preserve"> hit </w:t>
      </w:r>
      <w:proofErr w:type="spellStart"/>
      <w:r w:rsidRPr="0062018B">
        <w:rPr>
          <w:sz w:val="24"/>
          <w:szCs w:val="24"/>
        </w:rPr>
        <w:t>Nyan</w:t>
      </w:r>
      <w:proofErr w:type="spellEnd"/>
      <w:r w:rsidRPr="0062018B">
        <w:rPr>
          <w:sz w:val="24"/>
          <w:szCs w:val="24"/>
        </w:rPr>
        <w:t xml:space="preserve"> Cat </w:t>
      </w:r>
      <w:r w:rsidR="00A70264">
        <w:rPr>
          <w:sz w:val="24"/>
          <w:szCs w:val="24"/>
        </w:rPr>
        <w:t>more enemies</w:t>
      </w:r>
      <w:r w:rsidRPr="0062018B">
        <w:rPr>
          <w:sz w:val="24"/>
          <w:szCs w:val="24"/>
        </w:rPr>
        <w:t xml:space="preserve"> will regenerate randomly at the right of screen and </w:t>
      </w:r>
      <w:proofErr w:type="spellStart"/>
      <w:r w:rsidRPr="0062018B">
        <w:rPr>
          <w:sz w:val="24"/>
          <w:szCs w:val="24"/>
        </w:rPr>
        <w:t>Nyan</w:t>
      </w:r>
      <w:proofErr w:type="spellEnd"/>
      <w:r w:rsidRPr="0062018B">
        <w:rPr>
          <w:sz w:val="24"/>
          <w:szCs w:val="24"/>
        </w:rPr>
        <w:t xml:space="preserve"> Cat lives are decremented</w:t>
      </w:r>
      <w:r w:rsidR="00A70264">
        <w:rPr>
          <w:sz w:val="24"/>
          <w:szCs w:val="24"/>
        </w:rPr>
        <w:t xml:space="preserve"> with each collision</w:t>
      </w:r>
      <w:r w:rsidRPr="0062018B">
        <w:rPr>
          <w:sz w:val="24"/>
          <w:szCs w:val="24"/>
        </w:rPr>
        <w:t>.</w:t>
      </w:r>
    </w:p>
    <w:p w:rsidR="00A70264" w:rsidRPr="00A70264" w:rsidRDefault="00A70264" w:rsidP="00A7026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70264">
        <w:rPr>
          <w:b/>
          <w:sz w:val="24"/>
          <w:szCs w:val="24"/>
        </w:rPr>
        <w:t>Bonus Collection</w:t>
      </w:r>
    </w:p>
    <w:p w:rsidR="00A70264" w:rsidRDefault="00A70264" w:rsidP="00A7026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Heart Sprites grant the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one life point </w:t>
      </w:r>
      <w:proofErr w:type="spellStart"/>
      <w:r>
        <w:rPr>
          <w:sz w:val="24"/>
          <w:szCs w:val="24"/>
        </w:rPr>
        <w:t>wevery</w:t>
      </w:r>
      <w:proofErr w:type="spellEnd"/>
      <w:r>
        <w:rPr>
          <w:sz w:val="24"/>
          <w:szCs w:val="24"/>
        </w:rPr>
        <w:t xml:space="preserve"> time they collide.</w:t>
      </w:r>
    </w:p>
    <w:p w:rsidR="00A70264" w:rsidRDefault="00A70264" w:rsidP="00F3078D">
      <w:pPr>
        <w:pStyle w:val="ListParagraph"/>
        <w:ind w:left="1440"/>
        <w:rPr>
          <w:sz w:val="24"/>
          <w:szCs w:val="24"/>
        </w:rPr>
      </w:pPr>
    </w:p>
    <w:p w:rsidR="00B85131" w:rsidRPr="0062018B" w:rsidRDefault="00B85131" w:rsidP="00F3078D">
      <w:pPr>
        <w:pStyle w:val="ListParagraph"/>
        <w:ind w:left="1440"/>
        <w:rPr>
          <w:sz w:val="24"/>
          <w:szCs w:val="24"/>
        </w:rPr>
      </w:pPr>
    </w:p>
    <w:p w:rsidR="00686D09" w:rsidRDefault="009F6693" w:rsidP="00B851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85131" w:rsidRDefault="00B85131" w:rsidP="00B851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control for the avatar will be the movement of up and down from the mouse.</w:t>
      </w:r>
    </w:p>
    <w:p w:rsidR="00B85131" w:rsidRPr="00B85131" w:rsidRDefault="00B85131" w:rsidP="00B85131">
      <w:pPr>
        <w:pStyle w:val="ListParagraph"/>
        <w:rPr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D87414" w:rsidRDefault="00D87414" w:rsidP="005B138C">
      <w:pPr>
        <w:pStyle w:val="ListParagraph"/>
        <w:rPr>
          <w:i/>
          <w:sz w:val="24"/>
          <w:szCs w:val="24"/>
        </w:rPr>
      </w:pPr>
    </w:p>
    <w:p w:rsidR="00AB3AB0" w:rsidRDefault="00AB3AB0" w:rsidP="00B85131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049197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ya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544" cy="26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31" w:rsidRDefault="00B85131" w:rsidP="00B85131">
      <w:pPr>
        <w:pStyle w:val="ListParagraph"/>
        <w:jc w:val="center"/>
        <w:rPr>
          <w:i/>
          <w:sz w:val="24"/>
          <w:szCs w:val="24"/>
        </w:rPr>
      </w:pPr>
      <w:r w:rsidRPr="00B85131">
        <w:rPr>
          <w:i/>
          <w:sz w:val="24"/>
          <w:szCs w:val="24"/>
        </w:rPr>
        <w:t>Introduction State</w:t>
      </w:r>
    </w:p>
    <w:p w:rsidR="00B85131" w:rsidRDefault="00B85131" w:rsidP="00B85131">
      <w:pPr>
        <w:pStyle w:val="ListParagraph"/>
        <w:jc w:val="center"/>
        <w:rPr>
          <w:i/>
          <w:sz w:val="24"/>
          <w:szCs w:val="24"/>
        </w:rPr>
      </w:pPr>
    </w:p>
    <w:p w:rsidR="00B85131" w:rsidRDefault="00AB3AB0" w:rsidP="00B85131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095875" cy="26829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anEas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29" cy="26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8C" w:rsidRPr="005B138C" w:rsidRDefault="005B138C" w:rsidP="005B138C">
      <w:pPr>
        <w:pStyle w:val="ListParagraph"/>
        <w:ind w:left="810"/>
        <w:jc w:val="center"/>
        <w:rPr>
          <w:i/>
          <w:sz w:val="24"/>
          <w:szCs w:val="24"/>
        </w:rPr>
      </w:pPr>
    </w:p>
    <w:p w:rsidR="007959DB" w:rsidRDefault="00AB3AB0" w:rsidP="00B85131">
      <w:pPr>
        <w:pStyle w:val="ListParagraph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Easy Difficulty</w:t>
      </w:r>
    </w:p>
    <w:p w:rsidR="005B138C" w:rsidRDefault="005B138C" w:rsidP="00B85131">
      <w:pPr>
        <w:pStyle w:val="ListParagraph"/>
        <w:jc w:val="center"/>
        <w:rPr>
          <w:i/>
          <w:sz w:val="24"/>
          <w:szCs w:val="24"/>
        </w:rPr>
      </w:pPr>
    </w:p>
    <w:p w:rsidR="005B138C" w:rsidRDefault="00AB3AB0" w:rsidP="005B138C">
      <w:pPr>
        <w:pStyle w:val="ListParagraph"/>
        <w:ind w:left="81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057107" cy="265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yanMediu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03" cy="26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Medium Difficulty</w:t>
      </w: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305426" cy="27253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yanH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85" cy="27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Hard Difficulty</w:t>
      </w:r>
    </w:p>
    <w:p w:rsidR="00AB3AB0" w:rsidRP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9D6201" w:rsidRPr="00B85131" w:rsidRDefault="00D4685F" w:rsidP="005B138C">
      <w:pPr>
        <w:pStyle w:val="ListParagraph"/>
        <w:ind w:left="810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2723025"/>
            <wp:effectExtent l="0" t="0" r="0" b="1270"/>
            <wp:docPr id="20" name="Picture 20" descr="C:\Users\Excel\Desktop\NyanCat State Transi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xcel\Desktop\NyanCat State Transition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14" w:rsidRDefault="006C7723" w:rsidP="006C7723">
      <w:pPr>
        <w:pStyle w:val="ListParagraph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Nyan</w:t>
      </w:r>
      <w:proofErr w:type="spellEnd"/>
      <w:r>
        <w:rPr>
          <w:i/>
          <w:sz w:val="24"/>
          <w:szCs w:val="24"/>
        </w:rPr>
        <w:t xml:space="preserve"> Cat State Transition Diagram</w:t>
      </w:r>
    </w:p>
    <w:p w:rsidR="00D414AB" w:rsidRPr="00D87414" w:rsidRDefault="00D414AB" w:rsidP="006C7723">
      <w:pPr>
        <w:pStyle w:val="ListParagraph"/>
        <w:jc w:val="center"/>
        <w:rPr>
          <w:i/>
          <w:sz w:val="24"/>
          <w:szCs w:val="24"/>
        </w:rPr>
      </w:pPr>
    </w:p>
    <w:p w:rsidR="00686D09" w:rsidRDefault="009F6693" w:rsidP="00601FD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01FD1" w:rsidRDefault="00CD2927" w:rsidP="00601F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fabulous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is the main character that user has control. He is very famous and viral in the sudden in April 2011 through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video with the trademark </w:t>
      </w:r>
      <w:r w:rsidR="00B95246">
        <w:rPr>
          <w:sz w:val="24"/>
          <w:szCs w:val="24"/>
        </w:rPr>
        <w:t xml:space="preserve">of his unique </w:t>
      </w:r>
      <w:r>
        <w:rPr>
          <w:sz w:val="24"/>
          <w:szCs w:val="24"/>
        </w:rPr>
        <w:t xml:space="preserve">soundtrack and cute look character.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 is a flying cat with pop-tart body</w:t>
      </w:r>
      <w:r w:rsidR="00B95246">
        <w:rPr>
          <w:sz w:val="24"/>
          <w:szCs w:val="24"/>
        </w:rPr>
        <w:t xml:space="preserve"> and always</w:t>
      </w:r>
      <w:r>
        <w:rPr>
          <w:sz w:val="24"/>
          <w:szCs w:val="24"/>
        </w:rPr>
        <w:t xml:space="preserve"> left rainbow mark every time he passed, he spread happiness and peace. In this game he has one mission to s</w:t>
      </w:r>
      <w:r w:rsidR="00CE08FA">
        <w:rPr>
          <w:sz w:val="24"/>
          <w:szCs w:val="24"/>
        </w:rPr>
        <w:t xml:space="preserve">ave </w:t>
      </w:r>
      <w:proofErr w:type="spellStart"/>
      <w:r w:rsidR="00CE08FA">
        <w:rPr>
          <w:sz w:val="24"/>
          <w:szCs w:val="24"/>
        </w:rPr>
        <w:t>N</w:t>
      </w:r>
      <w:r>
        <w:rPr>
          <w:sz w:val="24"/>
          <w:szCs w:val="24"/>
        </w:rPr>
        <w:t>yan</w:t>
      </w:r>
      <w:proofErr w:type="spellEnd"/>
      <w:r>
        <w:rPr>
          <w:sz w:val="24"/>
          <w:szCs w:val="24"/>
        </w:rPr>
        <w:t xml:space="preserve"> balloon</w:t>
      </w:r>
      <w:r w:rsidR="00CE08FA">
        <w:rPr>
          <w:sz w:val="24"/>
          <w:szCs w:val="24"/>
        </w:rPr>
        <w:t xml:space="preserve">, once he can flies over </w:t>
      </w:r>
      <w:proofErr w:type="spellStart"/>
      <w:r w:rsidR="00CE08FA">
        <w:rPr>
          <w:sz w:val="24"/>
          <w:szCs w:val="24"/>
        </w:rPr>
        <w:t>Nyan</w:t>
      </w:r>
      <w:proofErr w:type="spellEnd"/>
      <w:r w:rsidR="00CE08FA">
        <w:rPr>
          <w:sz w:val="24"/>
          <w:szCs w:val="24"/>
        </w:rPr>
        <w:t xml:space="preserve"> balloon he can sent </w:t>
      </w:r>
      <w:proofErr w:type="spellStart"/>
      <w:r w:rsidR="00CE08FA">
        <w:rPr>
          <w:sz w:val="24"/>
          <w:szCs w:val="24"/>
        </w:rPr>
        <w:t>Nyan</w:t>
      </w:r>
      <w:proofErr w:type="spellEnd"/>
      <w:r w:rsidR="00CE08FA">
        <w:rPr>
          <w:sz w:val="24"/>
          <w:szCs w:val="24"/>
        </w:rPr>
        <w:t xml:space="preserve"> balloon immediately to earth by the power of </w:t>
      </w:r>
      <w:proofErr w:type="spellStart"/>
      <w:r w:rsidR="00CE08FA">
        <w:rPr>
          <w:sz w:val="24"/>
          <w:szCs w:val="24"/>
        </w:rPr>
        <w:t>Nyan</w:t>
      </w:r>
      <w:proofErr w:type="spellEnd"/>
      <w:r w:rsidR="00CE08FA">
        <w:rPr>
          <w:sz w:val="24"/>
          <w:szCs w:val="24"/>
        </w:rPr>
        <w:t xml:space="preserve"> Cat. </w:t>
      </w:r>
    </w:p>
    <w:p w:rsidR="00675BD1" w:rsidRPr="00601FD1" w:rsidRDefault="00675BD1" w:rsidP="00601FD1">
      <w:pPr>
        <w:pStyle w:val="ListParagraph"/>
        <w:rPr>
          <w:sz w:val="24"/>
          <w:szCs w:val="24"/>
        </w:rPr>
      </w:pPr>
    </w:p>
    <w:p w:rsidR="00686D09" w:rsidRDefault="009F6693" w:rsidP="00B9524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D5311" w:rsidRPr="00B95246" w:rsidRDefault="00A70264" w:rsidP="00B952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Nan Cat’s buddies are stuck up there hanging on balloons and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to save them.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686D09" w:rsidRDefault="00A70264" w:rsidP="002221B9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:  The arch-enemy of </w:t>
      </w:r>
      <w:proofErr w:type="spellStart"/>
      <w:r>
        <w:rPr>
          <w:sz w:val="24"/>
          <w:szCs w:val="24"/>
        </w:rPr>
        <w:t>Nyan</w:t>
      </w:r>
      <w:proofErr w:type="spellEnd"/>
      <w:r>
        <w:rPr>
          <w:sz w:val="24"/>
          <w:szCs w:val="24"/>
        </w:rPr>
        <w:t xml:space="preserve"> Cat.</w:t>
      </w:r>
    </w:p>
    <w:p w:rsidR="00A70264" w:rsidRDefault="00A70264" w:rsidP="002221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Small &amp; Large Asteroids: Good idea to avoid colliding into those when you’re flying up </w:t>
      </w:r>
      <w:proofErr w:type="spellStart"/>
      <w:r>
        <w:rPr>
          <w:sz w:val="24"/>
          <w:szCs w:val="24"/>
        </w:rPr>
        <w:t>inspace</w:t>
      </w:r>
      <w:proofErr w:type="spellEnd"/>
      <w:r>
        <w:rPr>
          <w:sz w:val="24"/>
          <w:szCs w:val="24"/>
        </w:rPr>
        <w:t>.</w:t>
      </w:r>
    </w:p>
    <w:p w:rsidR="002221B9" w:rsidRPr="002221B9" w:rsidRDefault="002221B9" w:rsidP="002221B9">
      <w:pPr>
        <w:pStyle w:val="ListParagraph"/>
        <w:rPr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Default="00A70264" w:rsidP="007F25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each </w:t>
      </w:r>
      <w:proofErr w:type="spellStart"/>
      <w:r>
        <w:rPr>
          <w:sz w:val="24"/>
          <w:szCs w:val="24"/>
        </w:rPr>
        <w:t>Ballon</w:t>
      </w:r>
      <w:proofErr w:type="spellEnd"/>
      <w:r>
        <w:rPr>
          <w:sz w:val="24"/>
          <w:szCs w:val="24"/>
        </w:rPr>
        <w:t xml:space="preserve"> Cat saved, the player gets 100 points</w:t>
      </w:r>
      <w:r w:rsidR="007F25EB">
        <w:rPr>
          <w:sz w:val="24"/>
          <w:szCs w:val="24"/>
        </w:rPr>
        <w:t>.</w:t>
      </w:r>
    </w:p>
    <w:p w:rsidR="00A70264" w:rsidRDefault="00A70264" w:rsidP="007F25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every Burger consumed, the cat gets 50 points.</w:t>
      </w:r>
    </w:p>
    <w:p w:rsidR="007F25EB" w:rsidRDefault="005328F1" w:rsidP="000D360D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840095" cy="3010535"/>
            <wp:effectExtent l="0" t="0" r="8255" b="0"/>
            <wp:docPr id="18" name="Picture 18" descr="C:\Users\Excel\Desktop\screenshot_nyang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xcel\Desktop\screenshot_nyangame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50" w:rsidRDefault="00475550" w:rsidP="00475550">
      <w:pPr>
        <w:pStyle w:val="ListParagraph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Last Score get updated </w:t>
      </w:r>
    </w:p>
    <w:p w:rsidR="001E19D4" w:rsidRPr="00475550" w:rsidRDefault="001E19D4" w:rsidP="00475550">
      <w:pPr>
        <w:pStyle w:val="ListParagraph"/>
        <w:jc w:val="center"/>
        <w:rPr>
          <w:i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7B6B85" w:rsidRDefault="007B6B85" w:rsidP="007B6B85">
      <w:pPr>
        <w:pStyle w:val="ListParagraph"/>
        <w:spacing w:after="0" w:line="240" w:lineRule="auto"/>
        <w:rPr>
          <w:b/>
          <w:sz w:val="24"/>
          <w:szCs w:val="24"/>
        </w:rPr>
      </w:pPr>
    </w:p>
    <w:p w:rsidR="00686D09" w:rsidRDefault="007B6B85" w:rsidP="007B6B85">
      <w:pPr>
        <w:spacing w:after="0"/>
        <w:ind w:left="720"/>
        <w:rPr>
          <w:b/>
          <w:sz w:val="24"/>
          <w:szCs w:val="24"/>
        </w:rPr>
      </w:pPr>
      <w:r w:rsidRPr="000D360D">
        <w:rPr>
          <w:b/>
          <w:sz w:val="24"/>
          <w:szCs w:val="24"/>
        </w:rPr>
        <w:object w:dxaOrig="16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40.5pt" o:ole="">
            <v:imagedata r:id="rId20" o:title=""/>
          </v:shape>
          <o:OLEObject Type="Embed" ProgID="Package" ShapeID="_x0000_i1025" DrawAspect="Content" ObjectID="_1437248497" r:id="rId21"/>
        </w:object>
      </w:r>
    </w:p>
    <w:p w:rsidR="007B6B85" w:rsidRDefault="007B6B85" w:rsidP="007B6B85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main sound background, the soundtrack of </w:t>
      </w:r>
      <w:proofErr w:type="spellStart"/>
      <w:r>
        <w:rPr>
          <w:i/>
          <w:sz w:val="24"/>
          <w:szCs w:val="24"/>
        </w:rPr>
        <w:t>Nyan</w:t>
      </w:r>
      <w:proofErr w:type="spellEnd"/>
      <w:r>
        <w:rPr>
          <w:i/>
          <w:sz w:val="24"/>
          <w:szCs w:val="24"/>
        </w:rPr>
        <w:t xml:space="preserve"> Cat</w:t>
      </w:r>
    </w:p>
    <w:p w:rsidR="007B6B85" w:rsidRDefault="007B6B85" w:rsidP="007B6B85">
      <w:pPr>
        <w:spacing w:after="0"/>
        <w:rPr>
          <w:i/>
          <w:sz w:val="24"/>
          <w:szCs w:val="24"/>
        </w:rPr>
      </w:pPr>
    </w:p>
    <w:p w:rsidR="007B6B85" w:rsidRDefault="007B6B85" w:rsidP="007B6B85">
      <w:pPr>
        <w:spacing w:after="0"/>
        <w:rPr>
          <w:i/>
          <w:sz w:val="24"/>
          <w:szCs w:val="24"/>
        </w:rPr>
      </w:pPr>
    </w:p>
    <w:p w:rsidR="007B6B85" w:rsidRDefault="007B6B85" w:rsidP="007B6B85">
      <w:pPr>
        <w:spacing w:after="0"/>
        <w:rPr>
          <w:i/>
          <w:sz w:val="24"/>
          <w:szCs w:val="24"/>
        </w:rPr>
      </w:pPr>
    </w:p>
    <w:p w:rsidR="007B6B85" w:rsidRDefault="007B6B85" w:rsidP="007B6B85">
      <w:pPr>
        <w:spacing w:after="0"/>
        <w:ind w:left="720"/>
        <w:rPr>
          <w:i/>
          <w:sz w:val="24"/>
          <w:szCs w:val="24"/>
        </w:rPr>
      </w:pPr>
      <w:r w:rsidRPr="007B6B85">
        <w:rPr>
          <w:i/>
          <w:sz w:val="24"/>
          <w:szCs w:val="24"/>
        </w:rPr>
        <w:object w:dxaOrig="1740" w:dyaOrig="810">
          <v:shape id="_x0000_i1026" type="#_x0000_t75" style="width:87pt;height:40.5pt" o:ole="">
            <v:imagedata r:id="rId22" o:title=""/>
          </v:shape>
          <o:OLEObject Type="Embed" ProgID="Package" ShapeID="_x0000_i1026" DrawAspect="Content" ObjectID="_1437248498" r:id="rId23"/>
        </w:object>
      </w:r>
    </w:p>
    <w:p w:rsidR="007B6B85" w:rsidRDefault="007B6B85" w:rsidP="007B6B85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sound background when </w:t>
      </w:r>
      <w:proofErr w:type="spellStart"/>
      <w:r>
        <w:rPr>
          <w:i/>
          <w:sz w:val="24"/>
          <w:szCs w:val="24"/>
        </w:rPr>
        <w:t>Nyan</w:t>
      </w:r>
      <w:proofErr w:type="spellEnd"/>
      <w:r>
        <w:rPr>
          <w:i/>
          <w:sz w:val="24"/>
          <w:szCs w:val="24"/>
        </w:rPr>
        <w:t xml:space="preserve"> Cat collide with </w:t>
      </w:r>
      <w:proofErr w:type="spellStart"/>
      <w:r>
        <w:rPr>
          <w:i/>
          <w:sz w:val="24"/>
          <w:szCs w:val="24"/>
        </w:rPr>
        <w:t>Nyan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Baloon</w:t>
      </w:r>
      <w:proofErr w:type="spellEnd"/>
    </w:p>
    <w:p w:rsidR="007B6B85" w:rsidRDefault="007B6B85" w:rsidP="007B6B85">
      <w:pPr>
        <w:spacing w:after="0"/>
        <w:rPr>
          <w:i/>
          <w:sz w:val="24"/>
          <w:szCs w:val="24"/>
        </w:rPr>
      </w:pPr>
    </w:p>
    <w:p w:rsidR="007B6B85" w:rsidRDefault="007B6B85" w:rsidP="007B6B85">
      <w:pPr>
        <w:spacing w:after="0"/>
        <w:rPr>
          <w:i/>
          <w:sz w:val="24"/>
          <w:szCs w:val="24"/>
        </w:rPr>
      </w:pPr>
    </w:p>
    <w:p w:rsidR="007B6B85" w:rsidRDefault="007B6B85" w:rsidP="007B6B85">
      <w:pPr>
        <w:spacing w:after="0"/>
        <w:rPr>
          <w:i/>
          <w:sz w:val="24"/>
          <w:szCs w:val="24"/>
        </w:rPr>
      </w:pPr>
    </w:p>
    <w:p w:rsidR="007B6B85" w:rsidRDefault="007B6B85" w:rsidP="007B6B85">
      <w:pPr>
        <w:spacing w:after="0"/>
        <w:ind w:left="720"/>
        <w:rPr>
          <w:i/>
          <w:sz w:val="24"/>
          <w:szCs w:val="24"/>
        </w:rPr>
      </w:pPr>
      <w:r w:rsidRPr="007B6B85">
        <w:rPr>
          <w:i/>
          <w:sz w:val="24"/>
          <w:szCs w:val="24"/>
        </w:rPr>
        <w:object w:dxaOrig="1350" w:dyaOrig="810">
          <v:shape id="_x0000_i1027" type="#_x0000_t75" style="width:67.5pt;height:40.5pt" o:ole="">
            <v:imagedata r:id="rId24" o:title=""/>
          </v:shape>
          <o:OLEObject Type="Embed" ProgID="Package" ShapeID="_x0000_i1027" DrawAspect="Content" ObjectID="_1437248499" r:id="rId25"/>
        </w:object>
      </w:r>
    </w:p>
    <w:p w:rsidR="007B6B85" w:rsidRDefault="007B6B85" w:rsidP="007B6B85">
      <w:pP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sound background when </w:t>
      </w:r>
      <w:proofErr w:type="spellStart"/>
      <w:r>
        <w:rPr>
          <w:i/>
          <w:sz w:val="24"/>
          <w:szCs w:val="24"/>
        </w:rPr>
        <w:t>Nyan</w:t>
      </w:r>
      <w:proofErr w:type="spellEnd"/>
      <w:r>
        <w:rPr>
          <w:i/>
          <w:sz w:val="24"/>
          <w:szCs w:val="24"/>
        </w:rPr>
        <w:t xml:space="preserve"> Cat collide with </w:t>
      </w:r>
      <w:proofErr w:type="spellStart"/>
      <w:r>
        <w:rPr>
          <w:i/>
          <w:sz w:val="24"/>
          <w:szCs w:val="24"/>
        </w:rPr>
        <w:t>Tac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Nyan</w:t>
      </w:r>
      <w:proofErr w:type="spellEnd"/>
    </w:p>
    <w:p w:rsidR="007B6B85" w:rsidRDefault="007B6B85" w:rsidP="007B6B85">
      <w:pPr>
        <w:spacing w:after="0"/>
        <w:ind w:left="720"/>
        <w:rPr>
          <w:i/>
          <w:sz w:val="24"/>
          <w:szCs w:val="24"/>
        </w:rPr>
      </w:pPr>
    </w:p>
    <w:p w:rsidR="007B6B85" w:rsidRPr="007B6B85" w:rsidRDefault="007B6B85" w:rsidP="000368BE">
      <w:pPr>
        <w:spacing w:after="0"/>
        <w:rPr>
          <w:i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A3000" w:rsidRDefault="005A3000" w:rsidP="005A3000">
      <w:pPr>
        <w:pStyle w:val="ListParagraph"/>
        <w:rPr>
          <w:b/>
          <w:sz w:val="24"/>
          <w:szCs w:val="24"/>
        </w:rPr>
      </w:pPr>
    </w:p>
    <w:p w:rsidR="007B6B85" w:rsidRDefault="007B6B85" w:rsidP="005A3000">
      <w:pPr>
        <w:pStyle w:val="ListParagraph"/>
        <w:rPr>
          <w:b/>
          <w:sz w:val="24"/>
          <w:szCs w:val="24"/>
        </w:rPr>
      </w:pPr>
    </w:p>
    <w:p w:rsidR="00686D09" w:rsidRPr="008C6B2D" w:rsidRDefault="00275155" w:rsidP="008A3926">
      <w:pPr>
        <w:pStyle w:val="ListParagraph"/>
        <w:jc w:val="center"/>
        <w:rPr>
          <w:b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3602576" cy="1431985"/>
            <wp:effectExtent l="0" t="0" r="0" b="0"/>
            <wp:docPr id="21" name="Picture 21" descr="C:\Users\Excel\Documents\Aptana Studio 3 Workspace\Intro To Graphics\Nyan Cat\nyan-rainb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xcel\Documents\Aptana Studio 3 Workspace\Intro To Graphics\Nyan Cat\nyan-rainbow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152" cy="14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0F" w:rsidRDefault="00275155" w:rsidP="008A3926">
      <w:pPr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Nyan</w:t>
      </w:r>
      <w:proofErr w:type="spellEnd"/>
      <w:r>
        <w:rPr>
          <w:i/>
          <w:sz w:val="24"/>
          <w:szCs w:val="24"/>
        </w:rPr>
        <w:t xml:space="preserve"> Cat w</w:t>
      </w:r>
      <w:r w:rsidR="00FD1748">
        <w:rPr>
          <w:i/>
          <w:sz w:val="24"/>
          <w:szCs w:val="24"/>
        </w:rPr>
        <w:t xml:space="preserve">ith rainbow </w:t>
      </w:r>
      <w:r w:rsidR="008A3926">
        <w:rPr>
          <w:i/>
          <w:sz w:val="24"/>
          <w:szCs w:val="24"/>
        </w:rPr>
        <w:t>with dimension</w:t>
      </w:r>
      <w:r w:rsidR="00FD1748">
        <w:rPr>
          <w:i/>
          <w:sz w:val="24"/>
          <w:szCs w:val="24"/>
        </w:rPr>
        <w:t>s</w:t>
      </w:r>
      <w:r w:rsidR="008A3926">
        <w:rPr>
          <w:i/>
          <w:sz w:val="24"/>
          <w:szCs w:val="24"/>
        </w:rPr>
        <w:t xml:space="preserve"> 80x32 pixels</w:t>
      </w:r>
    </w:p>
    <w:p w:rsidR="007858E4" w:rsidRDefault="007858E4" w:rsidP="00FE5FFE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7B6B85" w:rsidRDefault="007B6B85" w:rsidP="00FE5FFE">
      <w:pPr>
        <w:rPr>
          <w:i/>
          <w:sz w:val="24"/>
          <w:szCs w:val="24"/>
        </w:rPr>
      </w:pPr>
    </w:p>
    <w:p w:rsidR="007B6B85" w:rsidRDefault="007B6B85" w:rsidP="00FE5FFE">
      <w:pPr>
        <w:rPr>
          <w:i/>
          <w:sz w:val="24"/>
          <w:szCs w:val="24"/>
        </w:rPr>
      </w:pPr>
    </w:p>
    <w:p w:rsidR="007B6B85" w:rsidRDefault="007B6B85" w:rsidP="00FE5FFE">
      <w:pPr>
        <w:rPr>
          <w:i/>
          <w:sz w:val="24"/>
          <w:szCs w:val="24"/>
        </w:rPr>
      </w:pPr>
    </w:p>
    <w:p w:rsidR="007858E4" w:rsidRDefault="007858E4" w:rsidP="008E7CB2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 wp14:anchorId="6DF0908D" wp14:editId="40E65181">
            <wp:extent cx="898458" cy="1775882"/>
            <wp:effectExtent l="0" t="0" r="0" b="0"/>
            <wp:docPr id="22" name="Picture 22" descr="C:\Users\Excel\Documents\Aptana Studio 3 Workspace\Intro To Graphics\Nyan Cat\nyan-balo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xcel\Documents\Aptana Studio 3 Workspace\Intro To Graphics\Nyan Cat\nyan-baloon.gif"/>
                    <pic:cNvPicPr>
                      <a:picLocks noChangeAspect="1" noChangeArrowheads="1" noCrop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7" cy="180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000" w:rsidRDefault="005A3000" w:rsidP="008E7CB2">
      <w:pPr>
        <w:tabs>
          <w:tab w:val="left" w:pos="1426"/>
        </w:tabs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Nyan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Baloon</w:t>
      </w:r>
      <w:proofErr w:type="spellEnd"/>
      <w:r>
        <w:rPr>
          <w:i/>
          <w:sz w:val="24"/>
          <w:szCs w:val="24"/>
        </w:rPr>
        <w:t xml:space="preserve"> </w:t>
      </w:r>
      <w:r w:rsidR="008E7CB2">
        <w:rPr>
          <w:i/>
          <w:sz w:val="24"/>
          <w:szCs w:val="24"/>
        </w:rPr>
        <w:t>with dimension</w:t>
      </w:r>
      <w:r w:rsidR="00FD1748">
        <w:rPr>
          <w:i/>
          <w:sz w:val="24"/>
          <w:szCs w:val="24"/>
        </w:rPr>
        <w:t>s</w:t>
      </w:r>
      <w:r w:rsidR="008E7CB2">
        <w:rPr>
          <w:i/>
          <w:sz w:val="24"/>
          <w:szCs w:val="24"/>
        </w:rPr>
        <w:t xml:space="preserve"> 40x79 pixels</w:t>
      </w:r>
    </w:p>
    <w:p w:rsidR="005A3000" w:rsidRDefault="005A3000" w:rsidP="007858E4">
      <w:pPr>
        <w:tabs>
          <w:tab w:val="left" w:pos="1426"/>
        </w:tabs>
        <w:rPr>
          <w:i/>
          <w:sz w:val="24"/>
          <w:szCs w:val="24"/>
        </w:rPr>
      </w:pPr>
    </w:p>
    <w:p w:rsidR="007B6B85" w:rsidRDefault="007B6B85" w:rsidP="007858E4">
      <w:pPr>
        <w:tabs>
          <w:tab w:val="left" w:pos="1426"/>
        </w:tabs>
        <w:rPr>
          <w:i/>
          <w:sz w:val="24"/>
          <w:szCs w:val="24"/>
        </w:rPr>
      </w:pPr>
    </w:p>
    <w:p w:rsidR="007858E4" w:rsidRDefault="007858E4" w:rsidP="005A3000">
      <w:pPr>
        <w:tabs>
          <w:tab w:val="left" w:pos="1426"/>
        </w:tabs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 wp14:anchorId="7D20EBC3" wp14:editId="730197BD">
            <wp:extent cx="2456064" cy="1519012"/>
            <wp:effectExtent l="0" t="0" r="1905" b="0"/>
            <wp:docPr id="23" name="Picture 23" descr="C:\Users\Excel\Documents\Aptana Studio 3 Workspace\Intro To Graphics\Nyan Cat\tac-ny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xcel\Documents\Aptana Studio 3 Workspace\Intro To Graphics\Nyan Cat\tac-nyan.gif"/>
                    <pic:cNvPicPr>
                      <a:picLocks noChangeAspect="1" noChangeArrowheads="1" noCrop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53" cy="15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8E4" w:rsidRDefault="00FD1748" w:rsidP="005A3000">
      <w:pPr>
        <w:tabs>
          <w:tab w:val="left" w:pos="1426"/>
        </w:tabs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Nyan</w:t>
      </w:r>
      <w:proofErr w:type="spellEnd"/>
      <w:r>
        <w:rPr>
          <w:i/>
          <w:sz w:val="24"/>
          <w:szCs w:val="24"/>
        </w:rPr>
        <w:t xml:space="preserve"> using </w:t>
      </w:r>
      <w:r w:rsidR="005A3000">
        <w:rPr>
          <w:i/>
          <w:sz w:val="24"/>
          <w:szCs w:val="24"/>
        </w:rPr>
        <w:t>with dimension</w:t>
      </w:r>
      <w:r>
        <w:rPr>
          <w:i/>
          <w:sz w:val="24"/>
          <w:szCs w:val="24"/>
        </w:rPr>
        <w:t>s</w:t>
      </w:r>
      <w:r w:rsidR="005A3000">
        <w:rPr>
          <w:i/>
          <w:sz w:val="24"/>
          <w:szCs w:val="24"/>
        </w:rPr>
        <w:t xml:space="preserve"> 100x62 pixels</w:t>
      </w:r>
    </w:p>
    <w:p w:rsidR="005A3000" w:rsidRDefault="005A3000" w:rsidP="007858E4">
      <w:pPr>
        <w:tabs>
          <w:tab w:val="left" w:pos="1426"/>
        </w:tabs>
        <w:rPr>
          <w:i/>
          <w:sz w:val="24"/>
          <w:szCs w:val="24"/>
        </w:rPr>
      </w:pPr>
    </w:p>
    <w:p w:rsidR="00AF0440" w:rsidRDefault="00AF0440" w:rsidP="007858E4">
      <w:pPr>
        <w:tabs>
          <w:tab w:val="left" w:pos="1426"/>
        </w:tabs>
        <w:rPr>
          <w:i/>
          <w:sz w:val="24"/>
          <w:szCs w:val="24"/>
        </w:rPr>
      </w:pPr>
    </w:p>
    <w:p w:rsidR="00AF0440" w:rsidRDefault="00AF0440" w:rsidP="007858E4">
      <w:pPr>
        <w:tabs>
          <w:tab w:val="left" w:pos="1426"/>
        </w:tabs>
        <w:rPr>
          <w:i/>
          <w:sz w:val="24"/>
          <w:szCs w:val="24"/>
        </w:rPr>
      </w:pPr>
    </w:p>
    <w:p w:rsidR="00AF0440" w:rsidRDefault="00AF0440" w:rsidP="007858E4">
      <w:pPr>
        <w:tabs>
          <w:tab w:val="left" w:pos="1426"/>
        </w:tabs>
        <w:rPr>
          <w:i/>
          <w:sz w:val="24"/>
          <w:szCs w:val="24"/>
        </w:rPr>
      </w:pPr>
    </w:p>
    <w:p w:rsidR="005A3000" w:rsidRDefault="005A3000" w:rsidP="007858E4">
      <w:pPr>
        <w:tabs>
          <w:tab w:val="left" w:pos="1426"/>
        </w:tabs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>
            <wp:extent cx="5943600" cy="1321558"/>
            <wp:effectExtent l="0" t="0" r="0" b="0"/>
            <wp:docPr id="24" name="Picture 24" descr="C:\Users\Excel\Documents\Aptana Studio 3 Workspace\Intro To Graphics\Nyan Cat\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xcel\Documents\Aptana Studio 3 Workspace\Intro To Graphics\Nyan Cat\space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000" w:rsidRDefault="005A3000" w:rsidP="005A3000">
      <w:pPr>
        <w:tabs>
          <w:tab w:val="left" w:pos="4075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Space Background using .gif image with dimension 1800x400 pixels</w:t>
      </w:r>
    </w:p>
    <w:p w:rsidR="00AB3AB0" w:rsidRDefault="00AB3AB0" w:rsidP="005A3000">
      <w:pPr>
        <w:tabs>
          <w:tab w:val="left" w:pos="4075"/>
        </w:tabs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 wp14:anchorId="0CAAD204" wp14:editId="104797D5">
            <wp:extent cx="3810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rger.gif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48" w:rsidRDefault="00AB3AB0" w:rsidP="00FD174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Burger Sprites with dimensions 40x41</w:t>
      </w:r>
      <w:r w:rsidR="00FD1748">
        <w:rPr>
          <w:i/>
          <w:sz w:val="24"/>
          <w:szCs w:val="24"/>
        </w:rPr>
        <w:t xml:space="preserve"> </w:t>
      </w:r>
      <w:r w:rsidR="00FD1748">
        <w:rPr>
          <w:i/>
          <w:sz w:val="24"/>
          <w:szCs w:val="24"/>
        </w:rPr>
        <w:t>pixels</w:t>
      </w: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 wp14:anchorId="25987895" wp14:editId="6556BA6D">
            <wp:extent cx="11430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uge-asteroid.gi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FD1748" w:rsidRDefault="00AB3AB0" w:rsidP="00FD174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Large Asteroid Sprites with dimensions 120x98</w:t>
      </w:r>
      <w:r w:rsidR="00FD1748">
        <w:rPr>
          <w:i/>
          <w:sz w:val="24"/>
          <w:szCs w:val="24"/>
        </w:rPr>
        <w:t xml:space="preserve"> </w:t>
      </w:r>
      <w:r w:rsidR="00FD1748">
        <w:rPr>
          <w:i/>
          <w:sz w:val="24"/>
          <w:szCs w:val="24"/>
        </w:rPr>
        <w:t>pixels</w:t>
      </w: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 wp14:anchorId="4B3AE0AE" wp14:editId="2CCA616F">
            <wp:extent cx="2857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ves.gi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48" w:rsidRDefault="00AB3AB0" w:rsidP="00FD174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Bonus Life with dimensions 30x30</w:t>
      </w:r>
      <w:r w:rsidR="00FD1748">
        <w:rPr>
          <w:i/>
          <w:sz w:val="24"/>
          <w:szCs w:val="24"/>
        </w:rPr>
        <w:t xml:space="preserve"> </w:t>
      </w:r>
      <w:r w:rsidR="00FD1748">
        <w:rPr>
          <w:i/>
          <w:sz w:val="24"/>
          <w:szCs w:val="24"/>
        </w:rPr>
        <w:t>pixels</w:t>
      </w: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inline distT="0" distB="0" distL="0" distR="0" wp14:anchorId="6B089A37" wp14:editId="44112757">
            <wp:extent cx="5334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mall-asteroid.gif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</w:p>
    <w:p w:rsidR="00FD1748" w:rsidRDefault="00AB3AB0" w:rsidP="00FD174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Small Asteroid with dimensions 56x56</w:t>
      </w:r>
      <w:r w:rsidR="00FD1748">
        <w:rPr>
          <w:i/>
          <w:sz w:val="24"/>
          <w:szCs w:val="24"/>
        </w:rPr>
        <w:t xml:space="preserve"> </w:t>
      </w:r>
      <w:r w:rsidR="00FD1748">
        <w:rPr>
          <w:i/>
          <w:sz w:val="24"/>
          <w:szCs w:val="24"/>
        </w:rPr>
        <w:t>pixels</w:t>
      </w:r>
    </w:p>
    <w:p w:rsidR="00AB3AB0" w:rsidRDefault="00AB3AB0" w:rsidP="00AB3AB0">
      <w:pPr>
        <w:pStyle w:val="ListParagraph"/>
        <w:jc w:val="center"/>
        <w:rPr>
          <w:i/>
          <w:sz w:val="24"/>
          <w:szCs w:val="24"/>
        </w:rPr>
      </w:pPr>
      <w:bookmarkStart w:id="0" w:name="_GoBack"/>
      <w:bookmarkEnd w:id="0"/>
    </w:p>
    <w:p w:rsidR="00AB3AB0" w:rsidRPr="005A3000" w:rsidRDefault="00AB3AB0" w:rsidP="005A3000">
      <w:pPr>
        <w:tabs>
          <w:tab w:val="left" w:pos="4075"/>
        </w:tabs>
        <w:jc w:val="center"/>
        <w:rPr>
          <w:i/>
          <w:sz w:val="24"/>
          <w:szCs w:val="24"/>
        </w:rPr>
      </w:pPr>
    </w:p>
    <w:sectPr w:rsidR="00AB3AB0" w:rsidRPr="005A3000" w:rsidSect="008E601F">
      <w:headerReference w:type="even" r:id="rId34"/>
      <w:headerReference w:type="default" r:id="rId35"/>
      <w:footerReference w:type="even" r:id="rId36"/>
      <w:footerReference w:type="default" r:id="rId3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3EE" w:rsidRDefault="00A113EE" w:rsidP="00C152DC">
      <w:pPr>
        <w:spacing w:after="0" w:line="240" w:lineRule="auto"/>
      </w:pPr>
      <w:r>
        <w:separator/>
      </w:r>
    </w:p>
  </w:endnote>
  <w:endnote w:type="continuationSeparator" w:id="0">
    <w:p w:rsidR="00A113EE" w:rsidRDefault="00A113E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D457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6</w:t>
    </w:r>
    <w:r w:rsidR="00AA765B" w:rsidRPr="00AA765B">
      <w:rPr>
        <w:rFonts w:asciiTheme="majorHAnsi" w:hAnsiTheme="majorHAnsi"/>
        <w:b/>
      </w:rPr>
      <w:t>.</w:t>
    </w:r>
    <w:r>
      <w:rPr>
        <w:rFonts w:asciiTheme="majorHAnsi" w:hAnsiTheme="majorHAnsi"/>
        <w:b/>
      </w:rPr>
      <w:t>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D1748" w:rsidRPr="00FD1748">
      <w:rPr>
        <w:rFonts w:asciiTheme="majorHAnsi" w:hAnsiTheme="majorHAnsi"/>
        <w:noProof/>
      </w:rPr>
      <w:t>10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D457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8-BIT GAMES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D1748" w:rsidRPr="00FD1748">
      <w:rPr>
        <w:rFonts w:asciiTheme="majorHAnsi" w:hAnsiTheme="majorHAnsi"/>
        <w:noProof/>
      </w:rPr>
      <w:t>9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3EE" w:rsidRDefault="00A113EE" w:rsidP="00C152DC">
      <w:pPr>
        <w:spacing w:after="0" w:line="240" w:lineRule="auto"/>
      </w:pPr>
      <w:r>
        <w:separator/>
      </w:r>
    </w:p>
  </w:footnote>
  <w:footnote w:type="continuationSeparator" w:id="0">
    <w:p w:rsidR="00A113EE" w:rsidRDefault="00A113E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27E5D">
                <w:rPr>
                  <w:b/>
                  <w:bCs/>
                  <w:caps/>
                  <w:sz w:val="24"/>
                  <w:szCs w:val="24"/>
                  <w:lang w:val="en-US"/>
                </w:rPr>
                <w:t>Nyan Cat – Saving Nyan Balloon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8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58640F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August 5, 2013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8-0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58640F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August 5,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27E5D">
                <w:rPr>
                  <w:b/>
                  <w:bCs/>
                  <w:caps/>
                  <w:sz w:val="24"/>
                  <w:szCs w:val="24"/>
                  <w:lang w:val="en-US"/>
                </w:rPr>
                <w:t>Nyan Cat – Saving Nyan Balloon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32192"/>
    <w:multiLevelType w:val="hybridMultilevel"/>
    <w:tmpl w:val="3A2629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7D31B3"/>
    <w:multiLevelType w:val="hybridMultilevel"/>
    <w:tmpl w:val="DF0EC384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368BE"/>
    <w:rsid w:val="00041C8A"/>
    <w:rsid w:val="00056AD6"/>
    <w:rsid w:val="00080D8D"/>
    <w:rsid w:val="000D360D"/>
    <w:rsid w:val="00166EF6"/>
    <w:rsid w:val="001C766E"/>
    <w:rsid w:val="001E19D4"/>
    <w:rsid w:val="002221B9"/>
    <w:rsid w:val="00224CD9"/>
    <w:rsid w:val="00274136"/>
    <w:rsid w:val="00275155"/>
    <w:rsid w:val="00367801"/>
    <w:rsid w:val="00383603"/>
    <w:rsid w:val="003E1D34"/>
    <w:rsid w:val="003E1D56"/>
    <w:rsid w:val="00420F46"/>
    <w:rsid w:val="00427E5D"/>
    <w:rsid w:val="004363D1"/>
    <w:rsid w:val="00472943"/>
    <w:rsid w:val="00475550"/>
    <w:rsid w:val="004B1002"/>
    <w:rsid w:val="005238D7"/>
    <w:rsid w:val="0052734F"/>
    <w:rsid w:val="005328F1"/>
    <w:rsid w:val="00543AEB"/>
    <w:rsid w:val="0058640F"/>
    <w:rsid w:val="00592D9F"/>
    <w:rsid w:val="005A3000"/>
    <w:rsid w:val="005B138C"/>
    <w:rsid w:val="005C2F0F"/>
    <w:rsid w:val="005D5311"/>
    <w:rsid w:val="00601FD1"/>
    <w:rsid w:val="0062018B"/>
    <w:rsid w:val="006414AD"/>
    <w:rsid w:val="00675BD1"/>
    <w:rsid w:val="00686D09"/>
    <w:rsid w:val="00691022"/>
    <w:rsid w:val="006C7723"/>
    <w:rsid w:val="006E7470"/>
    <w:rsid w:val="006F070D"/>
    <w:rsid w:val="00732F22"/>
    <w:rsid w:val="00744BAC"/>
    <w:rsid w:val="007858E4"/>
    <w:rsid w:val="007959DB"/>
    <w:rsid w:val="007B6B85"/>
    <w:rsid w:val="007D2A8E"/>
    <w:rsid w:val="007F25EB"/>
    <w:rsid w:val="008A3926"/>
    <w:rsid w:val="008C6B2D"/>
    <w:rsid w:val="008E601F"/>
    <w:rsid w:val="008E7CB2"/>
    <w:rsid w:val="008F3C94"/>
    <w:rsid w:val="00953C99"/>
    <w:rsid w:val="00965FDA"/>
    <w:rsid w:val="00996533"/>
    <w:rsid w:val="009A1A69"/>
    <w:rsid w:val="009A4D42"/>
    <w:rsid w:val="009C62C8"/>
    <w:rsid w:val="009D6201"/>
    <w:rsid w:val="009E06B5"/>
    <w:rsid w:val="009E46C6"/>
    <w:rsid w:val="009F6693"/>
    <w:rsid w:val="00A113EE"/>
    <w:rsid w:val="00A70264"/>
    <w:rsid w:val="00A96FDC"/>
    <w:rsid w:val="00AA765B"/>
    <w:rsid w:val="00AB3AB0"/>
    <w:rsid w:val="00AD223E"/>
    <w:rsid w:val="00AF0440"/>
    <w:rsid w:val="00B64540"/>
    <w:rsid w:val="00B84192"/>
    <w:rsid w:val="00B85131"/>
    <w:rsid w:val="00B95246"/>
    <w:rsid w:val="00B9624C"/>
    <w:rsid w:val="00BF4089"/>
    <w:rsid w:val="00C152DC"/>
    <w:rsid w:val="00C8192D"/>
    <w:rsid w:val="00C903D7"/>
    <w:rsid w:val="00CD2927"/>
    <w:rsid w:val="00CE08FA"/>
    <w:rsid w:val="00D24D7D"/>
    <w:rsid w:val="00D314C1"/>
    <w:rsid w:val="00D414AB"/>
    <w:rsid w:val="00D45766"/>
    <w:rsid w:val="00D4685F"/>
    <w:rsid w:val="00D668E0"/>
    <w:rsid w:val="00D82416"/>
    <w:rsid w:val="00D87414"/>
    <w:rsid w:val="00EB6F93"/>
    <w:rsid w:val="00F121E4"/>
    <w:rsid w:val="00F3078D"/>
    <w:rsid w:val="00F35C9E"/>
    <w:rsid w:val="00F362D0"/>
    <w:rsid w:val="00F4383B"/>
    <w:rsid w:val="00F954D8"/>
    <w:rsid w:val="00FC06D8"/>
    <w:rsid w:val="00FD1748"/>
    <w:rsid w:val="00FD5FFF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776C0A-F901-469D-AFE7-6D75A217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2.gif"/><Relationship Id="rId39" Type="http://schemas.openxmlformats.org/officeDocument/2006/relationships/theme" Target="theme/theme1.xml"/><Relationship Id="rId21" Type="http://schemas.openxmlformats.org/officeDocument/2006/relationships/oleObject" Target="embeddings/oleObject1.bin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image" Target="media/image6.PNG"/><Relationship Id="rId25" Type="http://schemas.openxmlformats.org/officeDocument/2006/relationships/oleObject" Target="embeddings/oleObject3.bin"/><Relationship Id="rId33" Type="http://schemas.openxmlformats.org/officeDocument/2006/relationships/image" Target="media/image19.gi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29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emf"/><Relationship Id="rId32" Type="http://schemas.openxmlformats.org/officeDocument/2006/relationships/image" Target="media/image18.gif"/><Relationship Id="rId37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oleObject" Target="embeddings/oleObject2.bin"/><Relationship Id="rId28" Type="http://schemas.openxmlformats.org/officeDocument/2006/relationships/image" Target="media/image14.gif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17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emf"/><Relationship Id="rId27" Type="http://schemas.openxmlformats.org/officeDocument/2006/relationships/image" Target="media/image13.gif"/><Relationship Id="rId30" Type="http://schemas.openxmlformats.org/officeDocument/2006/relationships/image" Target="media/image16.gif"/><Relationship Id="rId35" Type="http://schemas.openxmlformats.org/officeDocument/2006/relationships/header" Target="head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2013-08-05T00:00:00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D455818-4784-4BCA-8C32-B781EA20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395</TotalTime>
  <Pages>11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Nyan Cat – Saving Nyan Balloon</vt:lpstr>
    </vt:vector>
  </TitlesOfParts>
  <Company>8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Nyan Cat – Saving Nyan Balloon</dc:title>
  <dc:creator>Excelia Dewi &amp; Harsimrat Kaur</dc:creator>
  <cp:lastModifiedBy>Harsimrat Kaur</cp:lastModifiedBy>
  <cp:revision>57</cp:revision>
  <dcterms:created xsi:type="dcterms:W3CDTF">2013-07-14T17:54:00Z</dcterms:created>
  <dcterms:modified xsi:type="dcterms:W3CDTF">2013-08-06T02:55:00Z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